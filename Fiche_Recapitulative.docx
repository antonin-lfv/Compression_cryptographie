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A345" w14:textId="77777777" w:rsidR="00A5219E" w:rsidRDefault="007D1F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Récapitulatifs des Tps Informatique</w:t>
      </w:r>
    </w:p>
    <w:p w14:paraId="3D6B73F8" w14:textId="77777777" w:rsidR="00A5219E" w:rsidRDefault="007D1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Binôme :</w:t>
      </w:r>
    </w:p>
    <w:p w14:paraId="5E4CCC21" w14:textId="77777777" w:rsidR="00A5219E" w:rsidRDefault="00A5219E">
      <w:pPr>
        <w:rPr>
          <w:sz w:val="24"/>
          <w:szCs w:val="24"/>
          <w:u w:val="single"/>
        </w:rPr>
      </w:pPr>
    </w:p>
    <w:p w14:paraId="4340026D" w14:textId="77777777" w:rsidR="00A5219E" w:rsidRDefault="007D1F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Remplir la colonne « état » de chacun des items des Tps.</w:t>
      </w:r>
    </w:p>
    <w:p w14:paraId="09A9F3C8" w14:textId="77777777" w:rsidR="00A5219E" w:rsidRDefault="007D1FC2"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: Mieux que demandés et/ou exercices facultatifs fait.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: Testé et validé.</w:t>
      </w:r>
    </w:p>
    <w:p w14:paraId="57F9ED83" w14:textId="77777777" w:rsidR="00A5219E" w:rsidRDefault="007D1FC2"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: Fait mais moins bien que demandé.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 </w:t>
      </w:r>
      <w:r>
        <w:rPr>
          <w:sz w:val="24"/>
          <w:szCs w:val="24"/>
        </w:rPr>
        <w:t xml:space="preserve">: Fait mais </w:t>
      </w:r>
      <w:proofErr w:type="spellStart"/>
      <w:r>
        <w:rPr>
          <w:sz w:val="24"/>
          <w:szCs w:val="24"/>
        </w:rPr>
        <w:t>Buggé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2A199AB9" w14:textId="77777777" w:rsidR="00A5219E" w:rsidRDefault="007D1FC2"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: Pas fait !!</w:t>
      </w:r>
    </w:p>
    <w:p w14:paraId="335186C5" w14:textId="77777777" w:rsidR="00A5219E" w:rsidRDefault="00A5219E">
      <w:pPr>
        <w:rPr>
          <w:sz w:val="24"/>
          <w:szCs w:val="24"/>
        </w:rPr>
      </w:pPr>
    </w:p>
    <w:p w14:paraId="59AC0C0E" w14:textId="77777777" w:rsidR="00A5219E" w:rsidRDefault="007D1F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TP1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19E" w14:paraId="38E0F3F7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62C8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6980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Etat</w:t>
            </w:r>
            <w:proofErr w:type="spellEnd"/>
            <w:r>
              <w:rPr>
                <w:sz w:val="24"/>
                <w:szCs w:val="24"/>
              </w:rPr>
              <w:t xml:space="preserve"> (A, B, C, D, E)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1AFC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Commentaires &amp; questions</w:t>
            </w:r>
          </w:p>
        </w:tc>
      </w:tr>
      <w:tr w:rsidR="00A5219E" w14:paraId="092ECA79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9F9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 xml:space="preserve">Ex1 : </w:t>
            </w:r>
            <w:r>
              <w:t>Division Euclidienne et PGCD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7549F" w14:textId="77777777" w:rsidR="00A5219E" w:rsidRDefault="007D1FC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3652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1A2B6FAF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A3FE6" w14:textId="77777777" w:rsidR="00A5219E" w:rsidRDefault="007D1FC2">
            <w:pPr>
              <w:spacing w:after="0" w:line="240" w:lineRule="auto"/>
            </w:pPr>
            <w:proofErr w:type="spellStart"/>
            <w:r>
              <w:t>Bezout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4063" w14:textId="24E1BC0E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C3AC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6CDF65F2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5585" w14:textId="77777777" w:rsidR="00A5219E" w:rsidRDefault="007D1FC2">
            <w:pPr>
              <w:spacing w:after="0" w:line="240" w:lineRule="auto"/>
            </w:pPr>
            <w:r>
              <w:t>Décomposition en Facteurs Premiers</w:t>
            </w:r>
            <w:r>
              <w:tab/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8F58" w14:textId="0A82728F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F1C1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43FF73D3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6DB91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 xml:space="preserve">Ex2 : </w:t>
            </w:r>
            <w:proofErr w:type="spellStart"/>
            <w:r>
              <w:t>ElmtZnZ</w:t>
            </w:r>
            <w:proofErr w:type="spellEnd"/>
            <w:r>
              <w:t xml:space="preserve"> (toutes les opérations)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21DD3" w14:textId="736F5461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EDA73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364B049A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B3DD8" w14:textId="77777777" w:rsidR="00A5219E" w:rsidRDefault="007D1FC2">
            <w:pPr>
              <w:spacing w:after="0" w:line="240" w:lineRule="auto"/>
            </w:pPr>
            <w:r>
              <w:t>Th chinois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594A" w14:textId="77777777" w:rsidR="00A5219E" w:rsidRDefault="007D1FC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E5336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0F1B6870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5472" w14:textId="77777777" w:rsidR="00A5219E" w:rsidRDefault="007D1FC2">
            <w:pPr>
              <w:spacing w:after="0" w:line="240" w:lineRule="auto"/>
            </w:pPr>
            <w:proofErr w:type="spellStart"/>
            <w:r>
              <w:t>EstInversible</w:t>
            </w:r>
            <w:proofErr w:type="spellEnd"/>
            <w:r>
              <w:t xml:space="preserve"> et inverse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84B6" w14:textId="77777777" w:rsidR="00A5219E" w:rsidRDefault="007D1FC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1827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636AFD94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431E" w14:textId="77777777" w:rsidR="00A5219E" w:rsidRDefault="007D1FC2">
            <w:pPr>
              <w:spacing w:after="0" w:line="240" w:lineRule="auto"/>
            </w:pPr>
            <w:proofErr w:type="spellStart"/>
            <w:r>
              <w:t>Pow</w:t>
            </w:r>
            <w:proofErr w:type="spellEnd"/>
            <w:r>
              <w:t xml:space="preserve"> et </w:t>
            </w:r>
            <w:proofErr w:type="spellStart"/>
            <w:r>
              <w:t>logDiscret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592BE" w14:textId="77777777" w:rsidR="00A5219E" w:rsidRDefault="007D1FC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4962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1A8F13D3" w14:textId="77777777" w:rsidR="00A5219E" w:rsidRDefault="00A5219E">
      <w:pPr>
        <w:rPr>
          <w:b/>
          <w:bCs/>
          <w:sz w:val="28"/>
          <w:szCs w:val="28"/>
        </w:rPr>
      </w:pPr>
    </w:p>
    <w:p w14:paraId="7DF83F32" w14:textId="77777777" w:rsidR="00A5219E" w:rsidRDefault="007D1F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TP 2 &amp; 3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19E" w14:paraId="2AC1C86C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D4E30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D4601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Etat</w:t>
            </w:r>
            <w:proofErr w:type="spellEnd"/>
            <w:r>
              <w:rPr>
                <w:sz w:val="24"/>
                <w:szCs w:val="24"/>
              </w:rPr>
              <w:t xml:space="preserve"> (A, B, C, D, E)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3618A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Commentaires &amp; questions</w:t>
            </w:r>
          </w:p>
        </w:tc>
      </w:tr>
      <w:tr w:rsidR="00A5219E" w14:paraId="234CFFF5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2902E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2Ex2 :</w:t>
            </w:r>
            <w:r>
              <w:t xml:space="preserve"> Toutes les listes à p éléments parmi 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105A" w14:textId="05B5DCC0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A05CB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525C07B9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43138" w14:textId="77777777" w:rsidR="00A5219E" w:rsidRDefault="007D1FC2">
            <w:pPr>
              <w:spacing w:after="0" w:line="240" w:lineRule="auto"/>
            </w:pPr>
            <w:r>
              <w:t>Idem sans récursivité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11BAB" w14:textId="77777777" w:rsidR="00A5219E" w:rsidRDefault="007D1FC2">
            <w:pPr>
              <w:spacing w:after="0" w:line="240" w:lineRule="auto"/>
              <w:jc w:val="center"/>
            </w:pPr>
            <w:r>
              <w:t>Facultatif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F3F4C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31946E40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1821" w14:textId="77777777" w:rsidR="00A5219E" w:rsidRDefault="007D1FC2">
            <w:pPr>
              <w:spacing w:after="0" w:line="240" w:lineRule="auto"/>
            </w:pPr>
            <w:proofErr w:type="spellStart"/>
            <w:r>
              <w:t>Itérateurs</w:t>
            </w:r>
            <w:proofErr w:type="spellEnd"/>
            <w:r>
              <w:t xml:space="preserve"> de ces listes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78540" w14:textId="0682D185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FCB3B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5C796AE2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6298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2Ex4 :</w:t>
            </w:r>
            <w:r>
              <w:t xml:space="preserve">  Mélanger les cartes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36C9" w14:textId="77777777" w:rsidR="00A5219E" w:rsidRDefault="007D1FC2">
            <w:pPr>
              <w:spacing w:after="0" w:line="240" w:lineRule="auto"/>
              <w:jc w:val="center"/>
            </w:pPr>
            <w:r>
              <w:t>Facultatif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A77E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4BAA33E8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63F56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2Ex5</w:t>
            </w:r>
            <w:r>
              <w:t> </w:t>
            </w:r>
            <w:r>
              <w:rPr>
                <w:b/>
                <w:bCs/>
              </w:rPr>
              <w:t>:</w:t>
            </w:r>
            <w:r>
              <w:t xml:space="preserve"> Binaire 603 </w:t>
            </w:r>
            <w:proofErr w:type="spellStart"/>
            <w:r>
              <w:t>lfrequence</w:t>
            </w:r>
            <w:proofErr w:type="spellEnd"/>
            <w:r>
              <w:t xml:space="preserve"> et entropie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9AE9" w14:textId="77777777" w:rsidR="00A5219E" w:rsidRDefault="007D1FC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C03A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213CEFA4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2605" w14:textId="77777777" w:rsidR="00A5219E" w:rsidRDefault="007D1FC2">
            <w:pPr>
              <w:spacing w:after="0" w:line="240" w:lineRule="auto"/>
            </w:pPr>
            <w:r>
              <w:t>Compression par répétition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6662" w14:textId="77777777" w:rsidR="00A5219E" w:rsidRDefault="007D1FC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D8BE8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3DF1E507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22E6F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3Ex5 :</w:t>
            </w:r>
            <w:r>
              <w:t xml:space="preserve"> </w:t>
            </w:r>
            <w:proofErr w:type="spellStart"/>
            <w:r>
              <w:t>CompresseurRLE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994" w14:textId="63AC9E6A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9DA20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028E5DA4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0A80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3Ex6</w:t>
            </w:r>
            <w:r>
              <w:t> 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CodageHuffman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285" w14:textId="4E8AC780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1D9F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7F6F9FF8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203D" w14:textId="77777777" w:rsidR="00A5219E" w:rsidRDefault="007D1FC2">
            <w:pPr>
              <w:spacing w:after="0" w:line="240" w:lineRule="auto"/>
            </w:pPr>
            <w:r>
              <w:t xml:space="preserve">Compresseur </w:t>
            </w:r>
            <w:proofErr w:type="spellStart"/>
            <w:r>
              <w:t>Huffman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9ED4" w14:textId="51B0EC8D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ED40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73966C3B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D744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3Ex7 :</w:t>
            </w:r>
            <w:r>
              <w:t xml:space="preserve"> Lire et tester feuilles </w:t>
            </w:r>
            <w:proofErr w:type="spellStart"/>
            <w:r>
              <w:t>Jupyter</w:t>
            </w:r>
            <w:proofErr w:type="spellEnd"/>
            <w:r>
              <w:t xml:space="preserve"> (pas de rendu demandé)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73462" w14:textId="0B6FB4D1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13DA3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6CC3185B" w14:textId="77777777" w:rsidR="00A5219E" w:rsidRDefault="00A5219E">
      <w:pPr>
        <w:rPr>
          <w:b/>
          <w:bCs/>
          <w:sz w:val="28"/>
          <w:szCs w:val="28"/>
        </w:rPr>
      </w:pPr>
    </w:p>
    <w:p w14:paraId="138A3DE4" w14:textId="77777777" w:rsidR="00A5219E" w:rsidRDefault="007D1F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TP 4 &amp; 5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19E" w14:paraId="6DE34CF3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1DC8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46635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Etat</w:t>
            </w:r>
            <w:proofErr w:type="spellEnd"/>
            <w:r>
              <w:rPr>
                <w:sz w:val="24"/>
                <w:szCs w:val="24"/>
              </w:rPr>
              <w:t xml:space="preserve"> (A, B, C, D, E)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F652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Commentaires &amp; questions</w:t>
            </w:r>
          </w:p>
        </w:tc>
      </w:tr>
      <w:tr w:rsidR="00A5219E" w14:paraId="376FE7A0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0A14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Ex1 :</w:t>
            </w:r>
            <w:r>
              <w:t xml:space="preserve"> Chiffreur par décalage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B683A" w14:textId="5778765D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2D13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2371D71C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C807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Ex2 :</w:t>
            </w:r>
            <w:r>
              <w:t xml:space="preserve"> Chiffreur affine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BC0" w14:textId="4361AFB7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4E494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1AD17B1B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622BD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Ex3 :</w:t>
            </w:r>
            <w:r>
              <w:t xml:space="preserve"> Classe Permutation603</w:t>
            </w:r>
            <w:r>
              <w:tab/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9722" w14:textId="12B94CCA" w:rsidR="00A5219E" w:rsidRDefault="00614EB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D175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355FDCFB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C6930" w14:textId="77777777" w:rsidR="00A5219E" w:rsidRDefault="007D1FC2">
            <w:pPr>
              <w:spacing w:after="0" w:line="240" w:lineRule="auto"/>
            </w:pPr>
            <w:r>
              <w:t xml:space="preserve">Fonctions </w:t>
            </w:r>
            <w:proofErr w:type="spellStart"/>
            <w:r>
              <w:t>permutKieme</w:t>
            </w:r>
            <w:proofErr w:type="spellEnd"/>
            <w:r>
              <w:t xml:space="preserve"> et </w:t>
            </w:r>
            <w:proofErr w:type="spellStart"/>
            <w:r>
              <w:t>numPermutation</w:t>
            </w:r>
            <w:proofErr w:type="spellEnd"/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40FC" w14:textId="77777777" w:rsidR="00A5219E" w:rsidRDefault="007D1FC2">
            <w:pPr>
              <w:spacing w:after="0" w:line="240" w:lineRule="auto"/>
              <w:jc w:val="center"/>
            </w:pPr>
            <w:r>
              <w:t>Facultatif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E8C6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14005770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55FC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Ex4 :</w:t>
            </w:r>
            <w:r>
              <w:t xml:space="preserve"> Chiffrement par Permutation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855B" w14:textId="0C56F5B2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C19C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0B109E48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2E63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>Ex5 :</w:t>
            </w:r>
            <w:r>
              <w:t xml:space="preserve"> </w:t>
            </w:r>
            <w:proofErr w:type="spellStart"/>
            <w:r>
              <w:t>Vigenere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8FD7" w14:textId="7F1C579F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9F8F5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1794EA61" w14:textId="77777777" w:rsidR="00A5219E" w:rsidRDefault="00A5219E">
      <w:pPr>
        <w:rPr>
          <w:b/>
          <w:bCs/>
          <w:sz w:val="28"/>
          <w:szCs w:val="28"/>
        </w:rPr>
      </w:pPr>
    </w:p>
    <w:p w14:paraId="46F043E2" w14:textId="77777777" w:rsidR="00A5219E" w:rsidRDefault="007D1F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TP 6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19E" w14:paraId="576D2FA2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1B3B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7002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Etat</w:t>
            </w:r>
            <w:proofErr w:type="spellEnd"/>
            <w:r>
              <w:rPr>
                <w:sz w:val="24"/>
                <w:szCs w:val="24"/>
              </w:rPr>
              <w:t xml:space="preserve"> (A, B, C, D, E)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0B2B" w14:textId="77777777" w:rsidR="00A5219E" w:rsidRDefault="007D1F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Commentaires &amp; questions</w:t>
            </w:r>
          </w:p>
        </w:tc>
      </w:tr>
      <w:tr w:rsidR="00A5219E" w14:paraId="4E5664EF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950D7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 xml:space="preserve">Ex6 : </w:t>
            </w:r>
            <w:r>
              <w:t>Test des bijections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0CAA" w14:textId="7D5A642C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5B751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5219E" w14:paraId="3BB6CD03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AFBBD" w14:textId="77777777" w:rsidR="00A5219E" w:rsidRDefault="007D1FC2">
            <w:pPr>
              <w:spacing w:after="0" w:line="240" w:lineRule="auto"/>
            </w:pPr>
            <w:r>
              <w:rPr>
                <w:b/>
                <w:bCs/>
              </w:rPr>
              <w:t xml:space="preserve">Ex7 : </w:t>
            </w:r>
            <w:r>
              <w:t xml:space="preserve">Chiffreur de </w:t>
            </w:r>
            <w:proofErr w:type="spellStart"/>
            <w:r>
              <w:t>Feistel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767A" w14:textId="0FC1DE1A" w:rsidR="00A5219E" w:rsidRDefault="00E37F0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E09D" w14:textId="77777777" w:rsidR="00A5219E" w:rsidRDefault="00A521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6EE3CE18" w14:textId="77777777" w:rsidR="00A5219E" w:rsidRDefault="00A5219E">
      <w:pPr>
        <w:rPr>
          <w:b/>
          <w:bCs/>
          <w:sz w:val="28"/>
          <w:szCs w:val="28"/>
        </w:rPr>
      </w:pPr>
    </w:p>
    <w:sectPr w:rsidR="00A5219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3660" w14:textId="77777777" w:rsidR="002E4DD8" w:rsidRDefault="002E4DD8">
      <w:pPr>
        <w:spacing w:after="0" w:line="240" w:lineRule="auto"/>
      </w:pPr>
      <w:r>
        <w:separator/>
      </w:r>
    </w:p>
  </w:endnote>
  <w:endnote w:type="continuationSeparator" w:id="0">
    <w:p w14:paraId="35D365B2" w14:textId="77777777" w:rsidR="002E4DD8" w:rsidRDefault="002E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194D" w14:textId="77777777" w:rsidR="002E4DD8" w:rsidRDefault="002E4D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E8FEE2" w14:textId="77777777" w:rsidR="002E4DD8" w:rsidRDefault="002E4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19E"/>
    <w:rsid w:val="002E4DD8"/>
    <w:rsid w:val="00614EB1"/>
    <w:rsid w:val="007D1FC2"/>
    <w:rsid w:val="00A5219E"/>
    <w:rsid w:val="00E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F8536"/>
  <w15:docId w15:val="{7C1A3483-932E-044C-B307-F54DAE09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Textbody"/>
    <w:uiPriority w:val="9"/>
    <w:qFormat/>
    <w:pPr>
      <w:keepNext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pPr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DUPONT</dc:creator>
  <dc:description/>
  <cp:lastModifiedBy>MATHIEU Armand</cp:lastModifiedBy>
  <cp:revision>3</cp:revision>
  <dcterms:created xsi:type="dcterms:W3CDTF">2022-02-04T10:28:00Z</dcterms:created>
  <dcterms:modified xsi:type="dcterms:W3CDTF">2022-02-07T15:37:00Z</dcterms:modified>
</cp:coreProperties>
</file>